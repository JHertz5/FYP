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62521" w14:textId="77777777" w:rsidR="00C458CA" w:rsidRDefault="00A70682" w:rsidP="00A70682">
      <w:pPr>
        <w:pStyle w:val="Heading1"/>
      </w:pPr>
      <w:bookmarkStart w:id="0" w:name="_GoBack"/>
      <w:bookmarkEnd w:id="0"/>
      <w:r>
        <w:t>Project Specification</w:t>
      </w:r>
    </w:p>
    <w:p w14:paraId="25F051D3" w14:textId="0F7FC640" w:rsidR="00E27EC5" w:rsidRPr="00E27EC5" w:rsidRDefault="00E27EC5" w:rsidP="00E27EC5">
      <w:r>
        <w:t>List of deliverables</w:t>
      </w:r>
    </w:p>
    <w:p w14:paraId="41641B2C" w14:textId="3722A8D3" w:rsidR="00A5099F" w:rsidRDefault="001847B5" w:rsidP="00A5099F">
      <w:pPr>
        <w:pStyle w:val="ListParagraph"/>
        <w:numPr>
          <w:ilvl w:val="0"/>
          <w:numId w:val="1"/>
        </w:numPr>
      </w:pPr>
      <w:r>
        <w:t>Implem</w:t>
      </w:r>
      <w:r w:rsidR="00C565F7">
        <w:t xml:space="preserve">entation of </w:t>
      </w:r>
      <w:r w:rsidR="003D430C">
        <w:t>CNN on FPGA</w:t>
      </w:r>
    </w:p>
    <w:p w14:paraId="15C99060" w14:textId="11DEDED3" w:rsidR="0009032D" w:rsidRDefault="0009032D" w:rsidP="00A5099F">
      <w:pPr>
        <w:pStyle w:val="ListParagraph"/>
        <w:numPr>
          <w:ilvl w:val="0"/>
          <w:numId w:val="1"/>
        </w:numPr>
      </w:pPr>
      <w:r>
        <w:t>Investigation of fa</w:t>
      </w:r>
      <w:r w:rsidR="00AD6F99">
        <w:t>ult tolerance in the present of bitstream corruptions (introduced in e.g. high radiation environments)</w:t>
      </w:r>
    </w:p>
    <w:p w14:paraId="7DD09690" w14:textId="77777777" w:rsidR="00A70682" w:rsidRDefault="00A70682" w:rsidP="00A70682"/>
    <w:p w14:paraId="462CFDC2" w14:textId="77777777" w:rsidR="00A70682" w:rsidRDefault="00A70682" w:rsidP="00A70682">
      <w:pPr>
        <w:pStyle w:val="Heading1"/>
      </w:pPr>
      <w:r>
        <w:t>Background</w:t>
      </w:r>
    </w:p>
    <w:p w14:paraId="086F2FEE" w14:textId="7FB73B08" w:rsidR="00E27EC5" w:rsidRPr="00E27EC5" w:rsidRDefault="00D55A14" w:rsidP="00E27EC5">
      <w:r>
        <w:t>A couple of references</w:t>
      </w:r>
    </w:p>
    <w:p w14:paraId="421C606F" w14:textId="1567245E" w:rsidR="0039650C" w:rsidRDefault="0039650C" w:rsidP="001762C8">
      <w:pPr>
        <w:pStyle w:val="ListParagraph"/>
        <w:numPr>
          <w:ilvl w:val="0"/>
          <w:numId w:val="3"/>
        </w:numPr>
      </w:pPr>
      <w:r>
        <w:t xml:space="preserve">Background </w:t>
      </w:r>
      <w:r w:rsidR="003D430C">
        <w:t>Deep Learning, CNNs</w:t>
      </w:r>
    </w:p>
    <w:p w14:paraId="470FE799" w14:textId="38733356" w:rsidR="00A70682" w:rsidRDefault="001762C8" w:rsidP="001762C8">
      <w:pPr>
        <w:pStyle w:val="ListParagraph"/>
        <w:numPr>
          <w:ilvl w:val="0"/>
          <w:numId w:val="3"/>
        </w:numPr>
      </w:pPr>
      <w:r>
        <w:t xml:space="preserve">Background on </w:t>
      </w:r>
      <w:r w:rsidR="00A6588A">
        <w:t>FPGAs</w:t>
      </w:r>
      <w:r w:rsidR="00A5099F">
        <w:t xml:space="preserve"> the benefits of this technology for CNN implementations</w:t>
      </w:r>
    </w:p>
    <w:p w14:paraId="04628BC5" w14:textId="27269528" w:rsidR="00A5099F" w:rsidRDefault="00A5099F" w:rsidP="001762C8">
      <w:pPr>
        <w:pStyle w:val="ListParagraph"/>
        <w:numPr>
          <w:ilvl w:val="0"/>
          <w:numId w:val="3"/>
        </w:numPr>
      </w:pPr>
      <w:r>
        <w:t>(HLS)</w:t>
      </w:r>
    </w:p>
    <w:p w14:paraId="4DA87B30" w14:textId="235B65F1" w:rsidR="00A5099F" w:rsidRDefault="00E27EC5" w:rsidP="00A5099F">
      <w:pPr>
        <w:pStyle w:val="ListParagraph"/>
        <w:numPr>
          <w:ilvl w:val="0"/>
          <w:numId w:val="3"/>
        </w:numPr>
      </w:pPr>
      <w:r>
        <w:t xml:space="preserve">Background </w:t>
      </w:r>
      <w:r w:rsidR="003D430C">
        <w:t>on FPGA implementations in space applications</w:t>
      </w:r>
      <w:r w:rsidR="00A5099F">
        <w:t xml:space="preserve"> (resilience issue)</w:t>
      </w:r>
    </w:p>
    <w:p w14:paraId="294BC3CC" w14:textId="77777777" w:rsidR="00A70682" w:rsidRDefault="00A70682" w:rsidP="00A70682"/>
    <w:p w14:paraId="5AA31FA8" w14:textId="77777777" w:rsidR="00A70682" w:rsidRDefault="00A70682" w:rsidP="00A70682">
      <w:pPr>
        <w:pStyle w:val="Heading1"/>
      </w:pPr>
      <w:r>
        <w:t>Implementation Plan</w:t>
      </w:r>
    </w:p>
    <w:p w14:paraId="211EA562" w14:textId="4543FF02" w:rsidR="00A5099F" w:rsidRDefault="00A5099F" w:rsidP="00A5099F">
      <w:pPr>
        <w:pStyle w:val="ListParagraph"/>
        <w:numPr>
          <w:ilvl w:val="0"/>
          <w:numId w:val="4"/>
        </w:numPr>
      </w:pPr>
      <w:r>
        <w:t>Infrastructure setup (SDSoC, Caffe)</w:t>
      </w:r>
    </w:p>
    <w:p w14:paraId="3F0252DD" w14:textId="47B38956" w:rsidR="00A70682" w:rsidRDefault="00A5099F" w:rsidP="00A5099F">
      <w:pPr>
        <w:pStyle w:val="ListParagraph"/>
        <w:numPr>
          <w:ilvl w:val="0"/>
          <w:numId w:val="4"/>
        </w:numPr>
      </w:pPr>
      <w:r>
        <w:t>FPGA implementation of CNN with SDSoC</w:t>
      </w:r>
    </w:p>
    <w:p w14:paraId="0E34F81A" w14:textId="2F96CFE6" w:rsidR="00A5099F" w:rsidRDefault="00A5099F" w:rsidP="00A5099F">
      <w:pPr>
        <w:pStyle w:val="ListParagraph"/>
        <w:numPr>
          <w:ilvl w:val="0"/>
          <w:numId w:val="4"/>
        </w:numPr>
      </w:pPr>
      <w:r>
        <w:t xml:space="preserve">Optimisation of FPGA implementation </w:t>
      </w:r>
    </w:p>
    <w:p w14:paraId="47B27782" w14:textId="15C8EBFC" w:rsidR="00A5099F" w:rsidRDefault="00A5099F" w:rsidP="00A5099F">
      <w:pPr>
        <w:pStyle w:val="ListParagraph"/>
        <w:numPr>
          <w:ilvl w:val="0"/>
          <w:numId w:val="4"/>
        </w:numPr>
      </w:pPr>
      <w:r>
        <w:t>Fault injection experiments</w:t>
      </w:r>
    </w:p>
    <w:p w14:paraId="249F7E9C" w14:textId="53CBBE9A" w:rsidR="00A5099F" w:rsidRDefault="00A5099F" w:rsidP="00A5099F">
      <w:pPr>
        <w:pStyle w:val="ListParagraph"/>
        <w:numPr>
          <w:ilvl w:val="1"/>
          <w:numId w:val="4"/>
        </w:numPr>
      </w:pPr>
      <w:r>
        <w:t>Include SEM IP core in Vivado project</w:t>
      </w:r>
    </w:p>
    <w:p w14:paraId="5811D6B2" w14:textId="5B318260" w:rsidR="00A5099F" w:rsidRDefault="00A5099F" w:rsidP="00A5099F">
      <w:pPr>
        <w:pStyle w:val="ListParagraph"/>
        <w:numPr>
          <w:ilvl w:val="1"/>
          <w:numId w:val="4"/>
        </w:numPr>
      </w:pPr>
      <w:r>
        <w:t>Zynq Linux host code (print quality results after run)</w:t>
      </w:r>
    </w:p>
    <w:p w14:paraId="30FFAA35" w14:textId="156395E3" w:rsidR="00A5099F" w:rsidRDefault="00A5099F" w:rsidP="00A5099F">
      <w:pPr>
        <w:pStyle w:val="ListParagraph"/>
        <w:numPr>
          <w:ilvl w:val="1"/>
          <w:numId w:val="4"/>
        </w:numPr>
      </w:pPr>
      <w:r>
        <w:t>Run testbench scripts on SoCDrawer</w:t>
      </w:r>
    </w:p>
    <w:p w14:paraId="5731B22A" w14:textId="77777777" w:rsidR="00A70682" w:rsidRDefault="00A70682" w:rsidP="00A70682"/>
    <w:p w14:paraId="288CD2D8" w14:textId="77777777" w:rsidR="00A70682" w:rsidRDefault="00A70682" w:rsidP="00A70682">
      <w:pPr>
        <w:pStyle w:val="Heading1"/>
      </w:pPr>
      <w:r>
        <w:t>Evaluation Plan</w:t>
      </w:r>
    </w:p>
    <w:p w14:paraId="2879E65B" w14:textId="1FC3F377" w:rsidR="00A5099F" w:rsidRDefault="00F42C1F" w:rsidP="0087779D">
      <w:pPr>
        <w:pStyle w:val="ListParagraph"/>
        <w:numPr>
          <w:ilvl w:val="0"/>
          <w:numId w:val="5"/>
        </w:numPr>
      </w:pPr>
      <w:r>
        <w:t>Execution time comparison with literature</w:t>
      </w:r>
    </w:p>
    <w:p w14:paraId="0BBDF2F4" w14:textId="111E273A" w:rsidR="0011713A" w:rsidRDefault="0011713A" w:rsidP="0087779D">
      <w:pPr>
        <w:pStyle w:val="ListParagraph"/>
        <w:numPr>
          <w:ilvl w:val="0"/>
          <w:numId w:val="5"/>
        </w:numPr>
      </w:pPr>
      <w:r>
        <w:t>Resource utilisation</w:t>
      </w:r>
    </w:p>
    <w:p w14:paraId="54496C13" w14:textId="05E71217" w:rsidR="00F42C1F" w:rsidRPr="00A5099F" w:rsidRDefault="00F42C1F" w:rsidP="0087779D">
      <w:pPr>
        <w:pStyle w:val="ListParagraph"/>
        <w:numPr>
          <w:ilvl w:val="0"/>
          <w:numId w:val="5"/>
        </w:numPr>
      </w:pPr>
      <w:r>
        <w:t>Fault tolerance results</w:t>
      </w:r>
    </w:p>
    <w:sectPr w:rsidR="00F42C1F" w:rsidRPr="00A5099F" w:rsidSect="002E68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A53D2"/>
    <w:multiLevelType w:val="hybridMultilevel"/>
    <w:tmpl w:val="A878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81A28"/>
    <w:multiLevelType w:val="hybridMultilevel"/>
    <w:tmpl w:val="31F2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C0F42"/>
    <w:multiLevelType w:val="hybridMultilevel"/>
    <w:tmpl w:val="2CBA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00BEE"/>
    <w:multiLevelType w:val="hybridMultilevel"/>
    <w:tmpl w:val="BE0A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159DF"/>
    <w:multiLevelType w:val="hybridMultilevel"/>
    <w:tmpl w:val="0740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82"/>
    <w:rsid w:val="0009032D"/>
    <w:rsid w:val="0011713A"/>
    <w:rsid w:val="001762C8"/>
    <w:rsid w:val="00177F77"/>
    <w:rsid w:val="001847B5"/>
    <w:rsid w:val="001F6FF2"/>
    <w:rsid w:val="00201CBA"/>
    <w:rsid w:val="002E68CB"/>
    <w:rsid w:val="00304927"/>
    <w:rsid w:val="0039650C"/>
    <w:rsid w:val="003D430C"/>
    <w:rsid w:val="0051249C"/>
    <w:rsid w:val="00817D9F"/>
    <w:rsid w:val="008203E7"/>
    <w:rsid w:val="0087779D"/>
    <w:rsid w:val="00A01587"/>
    <w:rsid w:val="00A5099F"/>
    <w:rsid w:val="00A6588A"/>
    <w:rsid w:val="00A70682"/>
    <w:rsid w:val="00AD6F99"/>
    <w:rsid w:val="00C0318A"/>
    <w:rsid w:val="00C565F7"/>
    <w:rsid w:val="00CC5F38"/>
    <w:rsid w:val="00D55A14"/>
    <w:rsid w:val="00E27EC5"/>
    <w:rsid w:val="00F42C1F"/>
    <w:rsid w:val="00FA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8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43227C47.dotm</Template>
  <TotalTime>0</TotalTime>
  <Pages>1</Pages>
  <Words>121</Words>
  <Characters>690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Winterstein</dc:creator>
  <cp:keywords/>
  <dc:description/>
  <cp:lastModifiedBy>Hertzog, Jacobus J</cp:lastModifiedBy>
  <cp:revision>2</cp:revision>
  <dcterms:created xsi:type="dcterms:W3CDTF">2017-01-16T17:51:00Z</dcterms:created>
  <dcterms:modified xsi:type="dcterms:W3CDTF">2017-01-16T17:51:00Z</dcterms:modified>
</cp:coreProperties>
</file>